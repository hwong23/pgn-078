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1.79a07f0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8399bc38-5841-4163-84e2-d1365c1bdf9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4d7fbcd0-1830-473d-8ca6-28c506f5f69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2023-08-28T21:09:23Z</dcterms:created>
  <dcterms:modified xsi:type="dcterms:W3CDTF">2023-08-28T21:09:23Z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