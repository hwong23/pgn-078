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header3.xml" ContentType="application/vnd.openxmlformats-officedocument.wordprocessingml.head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oter2.xml" ContentType="application/vnd.openxmlformats-officedocument.wordprocessingml.foot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tenidos"/>
    <w:p>
      <w:pPr>
        <w:pStyle w:val="Heading2"/>
      </w:pPr>
      <w:r>
        <w:t xml:space="preserve">Contenidos</w:t>
      </w:r>
    </w:p>
    <w:p>
      <w:pPr>
        <w:pStyle w:val="TOCHeading"/>
      </w:pPr>
      <w:r>
        <w:t xml:space="preserve">Table of Contents</w:t>
      </w:r>
    </w:p>
    <w:sdt>
      <w:sdtContent xmlns:w="http://schemas.openxmlformats.org/wordprocessingml/2006/main"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BodyText"/>
      </w:pPr>
    </w:p>
    <w:p>
      <w:r>
        <w:br w:type="page"/>
      </w:r>
    </w:p>
    <w:bookmarkEnd w:id="20"/>
    <w:sectPr w:rsidR="00E9076B" w:rsidRPr="008C6903" w:rsidSect="004A06AA">
      <w:headerReference r:id="rId9" w:type="even"/>
      <w:headerReference r:id="rId11" w:type="default"/>
      <w:footerReference r:id="rId14" w:type="even"/>
      <w:footerReference r:id="rId13" w:type="default"/>
      <w:headerReference r:id="rId10" w:type="first"/>
      <w:footerReference r:id="rId12" w:type="first"/>
      <w:pgSz w:h="15840" w:w="12240"/>
      <w:pgMar w:bottom="1440" w:footer="720" w:gutter="0" w:header="720" w:left="1440" w:right="1440" w:top="2359"/>
      <w:cols w:space="72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Bahnschrift Light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DFC96E" w14:textId="77777777" w:rsidR="00203FED" w:rsidRDefault="00203FE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B71DFD7" w14:textId="355CAE6A" w:rsidR="00203FED" w:rsidRPr="00203FED" w:rsidRDefault="00203FED">
    <w:pPr>
      <w:pStyle w:val="Footer"/>
      <w:rPr>
        <w:sz w:val="16"/>
        <w:szCs w:val="16"/>
      </w:rPr>
    </w:pPr>
    <w:r w:rsidRPr="00203FED">
      <w:rPr>
        <w:sz w:val="16"/>
        <w:szCs w:val="16"/>
      </w:rPr>
      <w:t>9/10/23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9C76E9D" w14:textId="77777777" w:rsidR="00203FED" w:rsidRDefault="00203FED">
    <w:pPr>
      <w:pStyle w:val="Footer"/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E1D1CC4" w14:textId="77777777" w:rsidR="00203FED" w:rsidRDefault="00203FE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058F6F6" w14:textId="5A6E3057" w:rsidR="004A06AA" w:rsidRDefault="004A06AA">
    <w:pPr>
      <w:pStyle w:val="Header"/>
    </w:pPr>
    <w:r>
      <w:rPr>
        <w:noProof/>
      </w:rPr>
      <w:drawing>
        <wp:anchor distT="0" distB="0" distL="114300" distR="114300" simplePos="0" relativeHeight="251659264" behindDoc="1" locked="0" layoutInCell="1" allowOverlap="1" wp14:anchorId="50415431" wp14:editId="2C2C2A3A">
          <wp:simplePos x="0" y="0"/>
          <wp:positionH relativeFrom="page">
            <wp:posOffset>25400</wp:posOffset>
          </wp:positionH>
          <wp:positionV relativeFrom="paragraph">
            <wp:posOffset>-469900</wp:posOffset>
          </wp:positionV>
          <wp:extent cx="7767438" cy="10048875"/>
          <wp:effectExtent l="0" t="0" r="0" b="0"/>
          <wp:wrapNone/>
          <wp:docPr id="5" name="Imagen 5" descr="Imagen que contiene computadora&#10;&#10;Descripción generada automáticamente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5" name="Imagen 5" descr="Imagen que contiene computadora&#10;&#10;Descripción generada automáticamente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767438" cy="10048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80AB1A4" w14:textId="77777777" w:rsidR="00203FED" w:rsidRDefault="00203FED">
    <w:pPr>
      <w:pStyle w:val="Header"/>
    </w:pPr>
  </w:p>
</w:hdr>
</file>

<file path=word/numbering.xml><?xml version="1.0" encoding="utf-8"?>
<w:numbering xmlns:aink="http://schemas.microsoft.com/office/drawing/2016/ink" xmlns:am3d="http://schemas.microsoft.com/office/drawing/2017/model3d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="http://schemas.openxmlformats.org/officeDocument/2006/math" xmlns:mc="http://schemas.openxmlformats.org/markup-compatibility/2006" xmlns:o="urn:schemas-microsoft-com:office:office" xmlns:oel="http://schemas.microsoft.com/office/2019/extlst" xmlns:r="http://schemas.openxmlformats.org/officeDocument/2006/relationships" xmlns:v="urn:schemas-microsoft-com:vml" xmlns:w="http://schemas.openxmlformats.org/wordprocessingml/2006/main" xmlns:w10="urn:schemas-microsoft-com:office:word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du="http://schemas.microsoft.com/office/word/2023/wordml/word16du" xmlns:w16sdtdh="http://schemas.microsoft.com/office/word/2020/wordml/sdtdatahash" xmlns:w16se="http://schemas.microsoft.com/office/word/2015/wordml/symex" xmlns:wne="http://schemas.microsoft.com/office/word/2006/wordml" xmlns:wp="http://schemas.openxmlformats.org/drawingml/2006/wordprocessingDrawing" xmlns:wp14="http://schemas.microsoft.com/office/word/2010/wordprocessingDrawing" xmlns:wpc="http://schemas.microsoft.com/office/word/2010/wordprocessingCanvas" xmlns:wpg="http://schemas.microsoft.com/office/word/2010/wordprocessingGroup" xmlns:wpi="http://schemas.microsoft.com/office/word/2010/wordprocessingInk" xmlns:wps="http://schemas.microsoft.com/office/word/2010/wordprocessingShape" mc:Ignorable="w14 w15 w16se w16cid w16 w16cex w16sdtdh wp14">
  <w:abstractNum w15:restartNumberingAfterBreak="0" w:abstractNumId="0">
    <w:nsid w:val="FFFFFF7C"/>
    <w:multiLevelType w:val="singleLevel"/>
    <w:tmpl w:val="FAAC42B2"/>
    <w:lvl w:ilvl="0">
      <w:start w:val="1"/>
      <w:numFmt w:val="decimal"/>
      <w:lvlText w:val="%1."/>
      <w:lvlJc w:val="left"/>
      <w:pPr>
        <w:tabs>
          <w:tab w:pos="1800" w:val="num"/>
        </w:tabs>
        <w:ind w:hanging="360" w:left="1800"/>
      </w:pPr>
    </w:lvl>
  </w:abstractNum>
  <w:abstractNum w15:restartNumberingAfterBreak="0" w:abstractNumId="1">
    <w:nsid w:val="FFFFFF7D"/>
    <w:multiLevelType w:val="singleLevel"/>
    <w:tmpl w:val="E026BEA2"/>
    <w:lvl w:ilvl="0">
      <w:start w:val="1"/>
      <w:numFmt w:val="decimal"/>
      <w:lvlText w:val="%1."/>
      <w:lvlJc w:val="left"/>
      <w:pPr>
        <w:tabs>
          <w:tab w:pos="1440" w:val="num"/>
        </w:tabs>
        <w:ind w:hanging="360" w:left="1440"/>
      </w:pPr>
    </w:lvl>
  </w:abstractNum>
  <w:abstractNum w15:restartNumberingAfterBreak="0" w:abstractNumId="2">
    <w:nsid w:val="FFFFFF7E"/>
    <w:multiLevelType w:val="singleLevel"/>
    <w:tmpl w:val="605E6A34"/>
    <w:lvl w:ilvl="0">
      <w:start w:val="1"/>
      <w:numFmt w:val="decimal"/>
      <w:lvlText w:val="%1."/>
      <w:lvlJc w:val="left"/>
      <w:pPr>
        <w:tabs>
          <w:tab w:pos="1080" w:val="num"/>
        </w:tabs>
        <w:ind w:hanging="360" w:left="1080"/>
      </w:pPr>
    </w:lvl>
  </w:abstractNum>
  <w:abstractNum w15:restartNumberingAfterBreak="0" w:abstractNumId="3">
    <w:nsid w:val="FFFFFF7F"/>
    <w:multiLevelType w:val="singleLevel"/>
    <w:tmpl w:val="BF268786"/>
    <w:lvl w:ilvl="0">
      <w:start w:val="1"/>
      <w:numFmt w:val="decimal"/>
      <w:lvlText w:val="%1."/>
      <w:lvlJc w:val="left"/>
      <w:pPr>
        <w:tabs>
          <w:tab w:pos="720" w:val="num"/>
        </w:tabs>
        <w:ind w:hanging="360" w:left="720"/>
      </w:pPr>
    </w:lvl>
  </w:abstractNum>
  <w:abstractNum w15:restartNumberingAfterBreak="0" w:abstractNumId="4">
    <w:nsid w:val="FFFFFF80"/>
    <w:multiLevelType w:val="singleLevel"/>
    <w:tmpl w:val="1F2C491A"/>
    <w:lvl w:ilvl="0">
      <w:start w:val="1"/>
      <w:numFmt w:val="bullet"/>
      <w:lvlText w:val=""/>
      <w:lvlJc w:val="left"/>
      <w:pPr>
        <w:tabs>
          <w:tab w:pos="1800" w:val="num"/>
        </w:tabs>
        <w:ind w:hanging="360" w:left="1800"/>
      </w:pPr>
      <w:rPr>
        <w:rFonts w:ascii="Symbol" w:hAnsi="Symbol" w:hint="default"/>
      </w:rPr>
    </w:lvl>
  </w:abstractNum>
  <w:abstractNum w15:restartNumberingAfterBreak="0" w:abstractNumId="5">
    <w:nsid w:val="FFFFFF81"/>
    <w:multiLevelType w:val="singleLevel"/>
    <w:tmpl w:val="D4262ED2"/>
    <w:lvl w:ilvl="0">
      <w:start w:val="1"/>
      <w:numFmt w:val="bullet"/>
      <w:lvlText w:val=""/>
      <w:lvlJc w:val="left"/>
      <w:pPr>
        <w:tabs>
          <w:tab w:pos="1440" w:val="num"/>
        </w:tabs>
        <w:ind w:hanging="360" w:left="1440"/>
      </w:pPr>
      <w:rPr>
        <w:rFonts w:ascii="Symbol" w:hAnsi="Symbol" w:hint="default"/>
      </w:rPr>
    </w:lvl>
  </w:abstractNum>
  <w:abstractNum w15:restartNumberingAfterBreak="0" w:abstractNumId="6">
    <w:nsid w:val="FFFFFF82"/>
    <w:multiLevelType w:val="singleLevel"/>
    <w:tmpl w:val="175EDCFE"/>
    <w:lvl w:ilvl="0">
      <w:start w:val="1"/>
      <w:numFmt w:val="bullet"/>
      <w:lvlText w:val=""/>
      <w:lvlJc w:val="left"/>
      <w:pPr>
        <w:tabs>
          <w:tab w:pos="1080" w:val="num"/>
        </w:tabs>
        <w:ind w:hanging="360" w:left="1080"/>
      </w:pPr>
      <w:rPr>
        <w:rFonts w:ascii="Symbol" w:hAnsi="Symbol" w:hint="default"/>
      </w:rPr>
    </w:lvl>
  </w:abstractNum>
  <w:abstractNum w15:restartNumberingAfterBreak="0" w:abstractNumId="7">
    <w:nsid w:val="FFFFFF83"/>
    <w:multiLevelType w:val="singleLevel"/>
    <w:tmpl w:val="A0F8DAA4"/>
    <w:lvl w:ilvl="0">
      <w:start w:val="1"/>
      <w:numFmt w:val="bullet"/>
      <w:lvlText w:val=""/>
      <w:lvlJc w:val="left"/>
      <w:pPr>
        <w:tabs>
          <w:tab w:pos="720" w:val="num"/>
        </w:tabs>
        <w:ind w:hanging="360" w:left="720"/>
      </w:pPr>
      <w:rPr>
        <w:rFonts w:ascii="Symbol" w:hAnsi="Symbol" w:hint="default"/>
      </w:rPr>
    </w:lvl>
  </w:abstractNum>
  <w:abstractNum w15:restartNumberingAfterBreak="0" w:abstractNumId="8">
    <w:nsid w:val="FFFFFF88"/>
    <w:multiLevelType w:val="singleLevel"/>
    <w:tmpl w:val="E81ACE88"/>
    <w:lvl w:ilvl="0">
      <w:start w:val="1"/>
      <w:numFmt w:val="decimal"/>
      <w:lvlText w:val="%1."/>
      <w:lvlJc w:val="left"/>
      <w:pPr>
        <w:tabs>
          <w:tab w:pos="360" w:val="num"/>
        </w:tabs>
        <w:ind w:hanging="360" w:left="360"/>
      </w:pPr>
    </w:lvl>
  </w:abstractNum>
  <w:abstractNum w15:restartNumberingAfterBreak="0" w:abstractNumId="9">
    <w:nsid w:val="FFFFFF89"/>
    <w:multiLevelType w:val="singleLevel"/>
    <w:tmpl w:val="33BAB78A"/>
    <w:lvl w:ilvl="0">
      <w:start w:val="1"/>
      <w:numFmt w:val="bullet"/>
      <w:lvlText w:val=""/>
      <w:lvlJc w:val="left"/>
      <w:pPr>
        <w:tabs>
          <w:tab w:pos="360" w:val="num"/>
        </w:tabs>
        <w:ind w:hanging="360" w:left="360"/>
      </w:pPr>
      <w:rPr>
        <w:rFonts w:ascii="Symbol" w:hAnsi="Symbol" w:hint="default"/>
      </w:rPr>
    </w:lvl>
  </w:abstractNum>
  <w:abstractNum w15:restartNumberingAfterBreak="0" w:abstractNumId="10">
    <w:nsid w:val="0235681E"/>
    <w:multiLevelType w:val="multilevel"/>
    <w:tmpl w:val="0409001F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1">
    <w:nsid w:val="0BFE5427"/>
    <w:multiLevelType w:val="multilevel"/>
    <w:tmpl w:val="0409001D"/>
    <w:styleLink w:val="1ai"/>
    <w:lvl w:ilvl="0">
      <w:start w:val="1"/>
      <w:numFmt w:val="decimal"/>
      <w:lvlText w:val="%1)"/>
      <w:lvlJc w:val="left"/>
      <w:pPr>
        <w:ind w:hanging="360" w:left="360"/>
      </w:pPr>
    </w:lvl>
    <w:lvl w:ilvl="1">
      <w:start w:val="1"/>
      <w:numFmt w:val="lowerLetter"/>
      <w:lvlText w:val="%2)"/>
      <w:lvlJc w:val="left"/>
      <w:pPr>
        <w:ind w:hanging="360" w:left="720"/>
      </w:pPr>
    </w:lvl>
    <w:lvl w:ilvl="2">
      <w:start w:val="1"/>
      <w:numFmt w:val="lowerRoman"/>
      <w:lvlText w:val="%3)"/>
      <w:lvlJc w:val="left"/>
      <w:pPr>
        <w:ind w:hanging="360" w:left="1080"/>
      </w:pPr>
    </w:lvl>
    <w:lvl w:ilvl="3">
      <w:start w:val="1"/>
      <w:numFmt w:val="decimal"/>
      <w:lvlText w:val="(%4)"/>
      <w:lvlJc w:val="left"/>
      <w:pPr>
        <w:ind w:hanging="360" w:left="1440"/>
      </w:pPr>
    </w:lvl>
    <w:lvl w:ilvl="4">
      <w:start w:val="1"/>
      <w:numFmt w:val="lowerLetter"/>
      <w:lvlText w:val="(%5)"/>
      <w:lvlJc w:val="left"/>
      <w:pPr>
        <w:ind w:hanging="360" w:left="1800"/>
      </w:pPr>
    </w:lvl>
    <w:lvl w:ilvl="5">
      <w:start w:val="1"/>
      <w:numFmt w:val="lowerRoman"/>
      <w:lvlText w:val="(%6)"/>
      <w:lvlJc w:val="left"/>
      <w:pPr>
        <w:ind w:hanging="360" w:left="2160"/>
      </w:pPr>
    </w:lvl>
    <w:lvl w:ilvl="6">
      <w:start w:val="1"/>
      <w:numFmt w:val="decimal"/>
      <w:lvlText w:val="%7."/>
      <w:lvlJc w:val="left"/>
      <w:pPr>
        <w:ind w:hanging="360" w:left="2520"/>
      </w:pPr>
    </w:lvl>
    <w:lvl w:ilvl="7">
      <w:start w:val="1"/>
      <w:numFmt w:val="lowerLetter"/>
      <w:lvlText w:val="%8."/>
      <w:lvlJc w:val="left"/>
      <w:pPr>
        <w:ind w:hanging="360" w:left="2880"/>
      </w:pPr>
    </w:lvl>
    <w:lvl w:ilvl="8">
      <w:start w:val="1"/>
      <w:numFmt w:val="lowerRoman"/>
      <w:lvlText w:val="%9."/>
      <w:lvlJc w:val="left"/>
      <w:pPr>
        <w:ind w:hanging="360" w:left="3240"/>
      </w:pPr>
    </w:lvl>
  </w:abstractNum>
  <w:abstractNum w15:restartNumberingAfterBreak="0" w:abstractNumId="12">
    <w:nsid w:val="170CD2DE"/>
    <w:multiLevelType w:val="multilevel"/>
    <w:tmpl w:val="5AC46EBE"/>
    <w:lvl w:ilvl="0">
      <w:numFmt w:val="bullet"/>
      <w:lvlText w:val=" "/>
      <w:lvlJc w:val="left"/>
      <w:pPr>
        <w:tabs>
          <w:tab w:pos="0" w:val="num"/>
        </w:tabs>
        <w:ind w:hanging="480" w:left="480"/>
      </w:pPr>
    </w:lvl>
    <w:lvl w:ilvl="1">
      <w:numFmt w:val="bullet"/>
      <w:lvlText w:val=" "/>
      <w:lvlJc w:val="left"/>
      <w:pPr>
        <w:tabs>
          <w:tab w:pos="720" w:val="num"/>
        </w:tabs>
        <w:ind w:hanging="480" w:left="1200"/>
      </w:pPr>
    </w:lvl>
    <w:lvl w:ilvl="2">
      <w:numFmt w:val="bullet"/>
      <w:lvlText w:val=" "/>
      <w:lvlJc w:val="left"/>
      <w:pPr>
        <w:tabs>
          <w:tab w:pos="1440" w:val="num"/>
        </w:tabs>
        <w:ind w:hanging="480" w:left="1920"/>
      </w:pPr>
    </w:lvl>
    <w:lvl w:ilvl="3">
      <w:numFmt w:val="bullet"/>
      <w:lvlText w:val=" "/>
      <w:lvlJc w:val="left"/>
      <w:pPr>
        <w:tabs>
          <w:tab w:pos="2160" w:val="num"/>
        </w:tabs>
        <w:ind w:hanging="480" w:left="2640"/>
      </w:pPr>
    </w:lvl>
    <w:lvl w:ilvl="4">
      <w:numFmt w:val="bullet"/>
      <w:lvlText w:val=" "/>
      <w:lvlJc w:val="left"/>
      <w:pPr>
        <w:tabs>
          <w:tab w:pos="2880" w:val="num"/>
        </w:tabs>
        <w:ind w:hanging="480" w:left="3360"/>
      </w:pPr>
    </w:lvl>
    <w:lvl w:ilvl="5">
      <w:numFmt w:val="bullet"/>
      <w:lvlText w:val=" "/>
      <w:lvlJc w:val="left"/>
      <w:pPr>
        <w:tabs>
          <w:tab w:pos="3600" w:val="num"/>
        </w:tabs>
        <w:ind w:hanging="480" w:left="4080"/>
      </w:pPr>
    </w:lvl>
    <w:lvl w:ilvl="6">
      <w:numFmt w:val="bullet"/>
      <w:lvlText w:val=" "/>
      <w:lvlJc w:val="left"/>
      <w:pPr>
        <w:tabs>
          <w:tab w:pos="4320" w:val="num"/>
        </w:tabs>
        <w:ind w:hanging="480" w:left="4800"/>
      </w:pPr>
    </w:lvl>
    <w:lvl w:ilvl="7">
      <w:numFmt w:val="bullet"/>
      <w:lvlText w:val=" "/>
      <w:lvlJc w:val="left"/>
      <w:pPr>
        <w:tabs>
          <w:tab w:pos="5040" w:val="num"/>
        </w:tabs>
        <w:ind w:hanging="480" w:left="5520"/>
      </w:pPr>
    </w:lvl>
    <w:lvl w:ilvl="8">
      <w:numFmt w:val="bullet"/>
      <w:lvlText w:val=" "/>
      <w:lvlJc w:val="left"/>
      <w:pPr>
        <w:tabs>
          <w:tab w:pos="5760" w:val="num"/>
        </w:tabs>
        <w:ind w:hanging="480" w:left="6240"/>
      </w:pPr>
    </w:lvl>
  </w:abstractNum>
  <w:abstractNum w15:restartNumberingAfterBreak="0" w:abstractNumId="13">
    <w:nsid w:val="27AB7CAC"/>
    <w:multiLevelType w:val="multilevel"/>
    <w:tmpl w:val="02643046"/>
    <w:lvl w:ilvl="0">
      <w:start w:val="1"/>
      <w:numFmt w:val="decimal"/>
      <w:lvlText w:val="%1."/>
      <w:lvlJc w:val="left"/>
      <w:pPr>
        <w:ind w:hanging="360" w:left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79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22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172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23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273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2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374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320"/>
      </w:pPr>
      <w:rPr>
        <w:rFonts w:hint="default"/>
      </w:rPr>
    </w:lvl>
  </w:abstractNum>
  <w:abstractNum w15:restartNumberingAfterBreak="0" w:abstractNumId="14">
    <w:nsid w:val="3D937B97"/>
    <w:multiLevelType w:val="multilevel"/>
    <w:tmpl w:val="E3829E98"/>
    <w:styleLink w:val="CurrentList1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5">
    <w:nsid w:val="49656106"/>
    <w:multiLevelType w:val="multilevel"/>
    <w:tmpl w:val="B966FEF8"/>
    <w:styleLink w:val="CurrentList3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6">
    <w:nsid w:val="555C795C"/>
    <w:multiLevelType w:val="multilevel"/>
    <w:tmpl w:val="CAAE24C0"/>
    <w:numStyleLink w:val="111111"/>
  </w:abstractNum>
  <w:abstractNum w15:restartNumberingAfterBreak="0" w:abstractNumId="17">
    <w:nsid w:val="55C244EE"/>
    <w:multiLevelType w:val="multilevel"/>
    <w:tmpl w:val="7716E980"/>
    <w:lvl w:ilvl="0">
      <w:start w:val="1"/>
      <w:numFmt w:val="decimal"/>
      <w:lvlText w:val="%1."/>
      <w:lvlJc w:val="left"/>
      <w:pPr>
        <w:ind w:hanging="360" w:left="720"/>
      </w:pPr>
      <w:rPr>
        <w:rFonts w:hint="default"/>
      </w:rPr>
    </w:lvl>
    <w:lvl w:ilvl="1">
      <w:start w:val="1"/>
      <w:numFmt w:val="decimal"/>
      <w:lvlText w:val="%1.%2."/>
      <w:lvlJc w:val="left"/>
      <w:pPr>
        <w:ind w:hanging="432" w:left="1152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hanging="504" w:left="1584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hanging="648" w:left="2088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hanging="792" w:left="25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hanging="936" w:left="3096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hanging="1080" w:left="36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hanging="1224" w:left="4104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hanging="1440" w:left="4680"/>
      </w:pPr>
      <w:rPr>
        <w:rFonts w:hint="default"/>
      </w:rPr>
    </w:lvl>
  </w:abstractNum>
  <w:abstractNum w15:restartNumberingAfterBreak="0" w:abstractNumId="18">
    <w:nsid w:val="5F104561"/>
    <w:multiLevelType w:val="multilevel"/>
    <w:tmpl w:val="0409001F"/>
    <w:styleLink w:val="CurrentList2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19">
    <w:nsid w:val="6132750D"/>
    <w:multiLevelType w:val="multilevel"/>
    <w:tmpl w:val="53BCC9A4"/>
    <w:styleLink w:val="CurrentList5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0">
    <w:nsid w:val="656C2326"/>
    <w:multiLevelType w:val="multilevel"/>
    <w:tmpl w:val="53BCC9A4"/>
    <w:styleLink w:val="CurrentList4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1">
    <w:nsid w:val="6EAB6640"/>
    <w:multiLevelType w:val="multilevel"/>
    <w:tmpl w:val="53BCC9A4"/>
    <w:styleLink w:val="CurrentList6"/>
    <w:lvl w:ilvl="0">
      <w:start w:val="1"/>
      <w:numFmt w:val="decimal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15:restartNumberingAfterBreak="0" w:abstractNumId="22">
    <w:nsid w:val="74C2040A"/>
    <w:multiLevelType w:val="multilevel"/>
    <w:tmpl w:val="CAAE24C0"/>
    <w:styleLink w:val="111111"/>
    <w:lvl w:ilvl="0">
      <w:start w:val="1"/>
      <w:numFmt w:val="decimal"/>
      <w:lvlText w:val="%1."/>
      <w:lvlJc w:val="left"/>
      <w:pPr>
        <w:ind w:hanging="360" w:left="360"/>
      </w:pPr>
    </w:lvl>
    <w:lvl w:ilvl="1">
      <w:start w:val="1"/>
      <w:numFmt w:val="decimal"/>
      <w:lvlText w:val="%1.%2."/>
      <w:lvlJc w:val="left"/>
      <w:pPr>
        <w:ind w:hanging="432" w:left="792"/>
      </w:pPr>
    </w:lvl>
    <w:lvl w:ilvl="2">
      <w:start w:val="1"/>
      <w:numFmt w:val="decimal"/>
      <w:lvlText w:val="%1.%2.%3."/>
      <w:lvlJc w:val="left"/>
      <w:pPr>
        <w:ind w:hanging="504" w:left="1224"/>
      </w:pPr>
    </w:lvl>
    <w:lvl w:ilvl="3">
      <w:start w:val="1"/>
      <w:numFmt w:val="decimal"/>
      <w:lvlText w:val="%1.%2.%3.%4."/>
      <w:lvlJc w:val="left"/>
      <w:pPr>
        <w:ind w:hanging="648" w:left="1728"/>
      </w:pPr>
    </w:lvl>
    <w:lvl w:ilvl="4">
      <w:start w:val="1"/>
      <w:numFmt w:val="decimal"/>
      <w:lvlText w:val="%1.%2.%3.%4.%5."/>
      <w:lvlJc w:val="left"/>
      <w:pPr>
        <w:ind w:hanging="792" w:left="2232"/>
      </w:pPr>
    </w:lvl>
    <w:lvl w:ilvl="5">
      <w:start w:val="1"/>
      <w:numFmt w:val="decimal"/>
      <w:lvlText w:val="%1.%2.%3.%4.%5.%6."/>
      <w:lvlJc w:val="left"/>
      <w:pPr>
        <w:ind w:hanging="936" w:left="2736"/>
      </w:pPr>
    </w:lvl>
    <w:lvl w:ilvl="6">
      <w:start w:val="1"/>
      <w:numFmt w:val="decimal"/>
      <w:lvlText w:val="%1.%2.%3.%4.%5.%6.%7."/>
      <w:lvlJc w:val="left"/>
      <w:pPr>
        <w:ind w:hanging="1080" w:left="3240"/>
      </w:pPr>
    </w:lvl>
    <w:lvl w:ilvl="7">
      <w:start w:val="1"/>
      <w:numFmt w:val="decimal"/>
      <w:lvlText w:val="%1.%2.%3.%4.%5.%6.%7.%8."/>
      <w:lvlJc w:val="left"/>
      <w:pPr>
        <w:ind w:hanging="1224" w:left="3744"/>
      </w:pPr>
    </w:lvl>
    <w:lvl w:ilvl="8">
      <w:start w:val="1"/>
      <w:numFmt w:val="decimal"/>
      <w:lvlText w:val="%1.%2.%3.%4.%5.%6.%7.%8.%9."/>
      <w:lvlJc w:val="left"/>
      <w:pPr>
        <w:ind w:hanging="1440" w:left="4320"/>
      </w:pPr>
    </w:lvl>
  </w:abstractNum>
  <w:abstractNum w15:restartNumberingAfterBreak="0" w:abstractNumId="23">
    <w:nsid w:val="7A031F0B"/>
    <w:multiLevelType w:val="multilevel"/>
    <w:tmpl w:val="53BCC9A4"/>
    <w:lvl w:ilvl="0">
      <w:start w:val="1"/>
      <w:numFmt w:val="decimal"/>
      <w:pStyle w:val="Heading1"/>
      <w:lvlText w:val="%1"/>
      <w:lvlJc w:val="left"/>
      <w:pPr>
        <w:ind w:hanging="432" w:left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hanging="576" w:left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hanging="720" w:left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hanging="864" w:left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hanging="1008" w:left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hanging="1152" w:left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hanging="1296" w:left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hanging="1440" w:left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hanging="1584" w:left="1584"/>
      </w:pPr>
      <w:rPr>
        <w:rFonts w:hint="default"/>
      </w:rPr>
    </w:lvl>
  </w:abstractNum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16cid:durableId="271472978" w:numId="1">
    <w:abstractNumId w:val="12"/>
  </w:num>
  <w:num w16cid:durableId="971440130" w:numId="2">
    <w:abstractNumId w:val="9"/>
  </w:num>
  <w:num w16cid:durableId="194924991" w:numId="3">
    <w:abstractNumId w:val="7"/>
  </w:num>
  <w:num w16cid:durableId="1688632118" w:numId="4">
    <w:abstractNumId w:val="6"/>
  </w:num>
  <w:num w16cid:durableId="1643147584" w:numId="5">
    <w:abstractNumId w:val="5"/>
  </w:num>
  <w:num w16cid:durableId="1030111729" w:numId="6">
    <w:abstractNumId w:val="4"/>
  </w:num>
  <w:num w16cid:durableId="1259294282" w:numId="7">
    <w:abstractNumId w:val="8"/>
  </w:num>
  <w:num w16cid:durableId="418912455" w:numId="8">
    <w:abstractNumId w:val="3"/>
  </w:num>
  <w:num w16cid:durableId="586310131" w:numId="9">
    <w:abstractNumId w:val="2"/>
  </w:num>
  <w:num w16cid:durableId="1253005779" w:numId="10">
    <w:abstractNumId w:val="1"/>
  </w:num>
  <w:num w16cid:durableId="1882284731" w:numId="11">
    <w:abstractNumId w:val="0"/>
  </w:num>
  <w:num w16cid:durableId="67658129" w:numId="12">
    <w:abstractNumId w:val="17"/>
  </w:num>
  <w:num w16cid:durableId="1429081376" w:numId="13">
    <w:abstractNumId w:val="0"/>
  </w:num>
  <w:num w16cid:durableId="569510381" w:numId="14">
    <w:abstractNumId w:val="1"/>
  </w:num>
  <w:num w16cid:durableId="1268538264" w:numId="15">
    <w:abstractNumId w:val="2"/>
  </w:num>
  <w:num w16cid:durableId="1101529237" w:numId="16">
    <w:abstractNumId w:val="3"/>
  </w:num>
  <w:num w16cid:durableId="2069185939" w:numId="17">
    <w:abstractNumId w:val="8"/>
  </w:num>
  <w:num w16cid:durableId="133527247" w:numId="18">
    <w:abstractNumId w:val="4"/>
  </w:num>
  <w:num w16cid:durableId="1131096159" w:numId="19">
    <w:abstractNumId w:val="5"/>
  </w:num>
  <w:num w16cid:durableId="1327980337" w:numId="20">
    <w:abstractNumId w:val="6"/>
  </w:num>
  <w:num w16cid:durableId="251477200" w:numId="21">
    <w:abstractNumId w:val="7"/>
  </w:num>
  <w:num w16cid:durableId="1894661041" w:numId="22">
    <w:abstractNumId w:val="9"/>
  </w:num>
  <w:num w16cid:durableId="627318902" w:numId="23">
    <w:abstractNumId w:val="0"/>
  </w:num>
  <w:num w16cid:durableId="1629118963" w:numId="24">
    <w:abstractNumId w:val="1"/>
  </w:num>
  <w:num w16cid:durableId="629942475" w:numId="25">
    <w:abstractNumId w:val="2"/>
  </w:num>
  <w:num w16cid:durableId="584921448" w:numId="26">
    <w:abstractNumId w:val="3"/>
  </w:num>
  <w:num w16cid:durableId="1764179973" w:numId="27">
    <w:abstractNumId w:val="8"/>
  </w:num>
  <w:num w16cid:durableId="1380083852" w:numId="28">
    <w:abstractNumId w:val="4"/>
  </w:num>
  <w:num w16cid:durableId="738358427" w:numId="29">
    <w:abstractNumId w:val="5"/>
  </w:num>
  <w:num w16cid:durableId="1219821739" w:numId="30">
    <w:abstractNumId w:val="6"/>
  </w:num>
  <w:num w16cid:durableId="1106459866" w:numId="31">
    <w:abstractNumId w:val="7"/>
  </w:num>
  <w:num w16cid:durableId="1300693420" w:numId="32">
    <w:abstractNumId w:val="9"/>
  </w:num>
  <w:num w16cid:durableId="577910310" w:numId="33">
    <w:abstractNumId w:val="10"/>
  </w:num>
  <w:num w16cid:durableId="88818362" w:numId="34">
    <w:abstractNumId w:val="13"/>
  </w:num>
  <w:num w16cid:durableId="787970708" w:numId="35">
    <w:abstractNumId w:val="14"/>
  </w:num>
  <w:num w16cid:durableId="1882742056" w:numId="36">
    <w:abstractNumId w:val="18"/>
  </w:num>
  <w:num w16cid:durableId="839780898" w:numId="37">
    <w:abstractNumId w:val="22"/>
  </w:num>
  <w:num w16cid:durableId="1806846820" w:numId="38">
    <w:abstractNumId w:val="23"/>
  </w:num>
  <w:num w16cid:durableId="1722897862" w:numId="39">
    <w:abstractNumId w:val="15"/>
  </w:num>
  <w:num w16cid:durableId="469134977" w:numId="40">
    <w:abstractNumId w:val="11"/>
  </w:num>
  <w:num w16cid:durableId="2095591906" w:numId="41">
    <w:abstractNumId w:val="16"/>
  </w:num>
  <w:num w16cid:durableId="730615450" w:numId="42">
    <w:abstractNumId w:val="20"/>
  </w:num>
  <w:num w16cid:durableId="1287199039" w:numId="43">
    <w:abstractNumId w:val="19"/>
  </w:num>
  <w:num w16cid:durableId="1640304340" w:numId="44">
    <w:abstractNumId w:val="21"/>
  </w:num>
  <w:num w16cid:durableId="1250038189" w:numId="45">
    <w:abstractNumId w:val="0"/>
  </w:num>
  <w:num w16cid:durableId="1870292248" w:numId="46">
    <w:abstractNumId w:val="1"/>
  </w:num>
  <w:num w16cid:durableId="1496338692" w:numId="47">
    <w:abstractNumId w:val="2"/>
  </w:num>
  <w:num w16cid:durableId="554318917" w:numId="48">
    <w:abstractNumId w:val="3"/>
  </w:num>
  <w:num w16cid:durableId="412093226" w:numId="49">
    <w:abstractNumId w:val="8"/>
  </w:num>
  <w:num w16cid:durableId="1791783548" w:numId="50">
    <w:abstractNumId w:val="4"/>
  </w:num>
  <w:num w16cid:durableId="1556233955" w:numId="51">
    <w:abstractNumId w:val="5"/>
  </w:num>
  <w:num w16cid:durableId="24408446" w:numId="52">
    <w:abstractNumId w:val="6"/>
  </w:num>
  <w:num w16cid:durableId="1789229719" w:numId="53">
    <w:abstractNumId w:val="7"/>
  </w:num>
  <w:num w16cid:durableId="1635674156" w:numId="54">
    <w:abstractNumId w:val="9"/>
  </w:num>
  <w:num w16cid:durableId="1929608939" w:numId="55">
    <w:abstractNumId w:val="0"/>
  </w:num>
  <w:num w16cid:durableId="1480146696" w:numId="56">
    <w:abstractNumId w:val="1"/>
  </w:num>
  <w:num w16cid:durableId="110706186" w:numId="57">
    <w:abstractNumId w:val="2"/>
  </w:num>
  <w:num w16cid:durableId="17319029" w:numId="58">
    <w:abstractNumId w:val="3"/>
  </w:num>
  <w:num w16cid:durableId="1832138570" w:numId="59">
    <w:abstractNumId w:val="8"/>
  </w:num>
  <w:num w16cid:durableId="1787777275" w:numId="60">
    <w:abstractNumId w:val="4"/>
  </w:num>
  <w:num w16cid:durableId="64763473" w:numId="61">
    <w:abstractNumId w:val="5"/>
  </w:num>
  <w:num w16cid:durableId="2052268132" w:numId="62">
    <w:abstractNumId w:val="6"/>
  </w:num>
  <w:num w16cid:durableId="1638335876" w:numId="63">
    <w:abstractNumId w:val="7"/>
  </w:num>
  <w:num w16cid:durableId="1063521881" w:numId="64">
    <w:abstractNumId w:val="9"/>
  </w:num>
  <w:num w16cid:durableId="1994136276" w:numId="65">
    <w:abstractNumId w:val="0"/>
  </w:num>
  <w:num w16cid:durableId="1308392749" w:numId="66">
    <w:abstractNumId w:val="1"/>
  </w:num>
  <w:num w16cid:durableId="744301777" w:numId="67">
    <w:abstractNumId w:val="2"/>
  </w:num>
  <w:num w16cid:durableId="1353647757" w:numId="68">
    <w:abstractNumId w:val="3"/>
  </w:num>
  <w:num w16cid:durableId="1068385143" w:numId="69">
    <w:abstractNumId w:val="8"/>
  </w:num>
  <w:num w16cid:durableId="254632743" w:numId="70">
    <w:abstractNumId w:val="4"/>
  </w:num>
  <w:num w16cid:durableId="870412632" w:numId="71">
    <w:abstractNumId w:val="5"/>
  </w:num>
  <w:num w16cid:durableId="1646659943" w:numId="72">
    <w:abstractNumId w:val="6"/>
  </w:num>
  <w:num w16cid:durableId="1937402979" w:numId="73">
    <w:abstractNumId w:val="7"/>
  </w:num>
  <w:num w16cid:durableId="7877670" w:numId="74">
    <w:abstractNumId w:val="9"/>
  </w:num>
  <w:num w16cid:durableId="2144614178" w:numId="75">
    <w:abstractNumId w:val="0"/>
  </w:num>
  <w:num w16cid:durableId="2005623389" w:numId="76">
    <w:abstractNumId w:val="1"/>
  </w:num>
  <w:num w16cid:durableId="429355919" w:numId="77">
    <w:abstractNumId w:val="2"/>
  </w:num>
  <w:num w16cid:durableId="43795602" w:numId="78">
    <w:abstractNumId w:val="3"/>
  </w:num>
  <w:num w16cid:durableId="829440004" w:numId="79">
    <w:abstractNumId w:val="8"/>
  </w:num>
  <w:num w16cid:durableId="1249731739" w:numId="80">
    <w:abstractNumId w:val="4"/>
  </w:num>
  <w:num w16cid:durableId="1139154728" w:numId="81">
    <w:abstractNumId w:val="5"/>
  </w:num>
  <w:num w16cid:durableId="2058698478" w:numId="82">
    <w:abstractNumId w:val="6"/>
  </w:num>
  <w:num w16cid:durableId="330454286" w:numId="83">
    <w:abstractNumId w:val="7"/>
  </w:num>
  <w:num w16cid:durableId="251086100" w:numId="84">
    <w:abstractNumId w:val="9"/>
  </w:num>
  <w:num w16cid:durableId="902375421" w:numId="85">
    <w:abstractNumId w:val="0"/>
  </w:num>
  <w:num w16cid:durableId="2073457379" w:numId="86">
    <w:abstractNumId w:val="1"/>
  </w:num>
  <w:num w16cid:durableId="758986395" w:numId="87">
    <w:abstractNumId w:val="2"/>
  </w:num>
  <w:num w16cid:durableId="1504784137" w:numId="88">
    <w:abstractNumId w:val="3"/>
  </w:num>
  <w:num w16cid:durableId="291398718" w:numId="89">
    <w:abstractNumId w:val="8"/>
  </w:num>
  <w:num w16cid:durableId="420492296" w:numId="90">
    <w:abstractNumId w:val="4"/>
  </w:num>
  <w:num w16cid:durableId="1472409383" w:numId="91">
    <w:abstractNumId w:val="5"/>
  </w:num>
  <w:num w16cid:durableId="1352102217" w:numId="92">
    <w:abstractNumId w:val="6"/>
  </w:num>
  <w:num w16cid:durableId="344594312" w:numId="93">
    <w:abstractNumId w:val="7"/>
  </w:num>
  <w:num w16cid:durableId="213348925" w:numId="94">
    <w:abstractNumId w:val="9"/>
  </w:num>
  <w:num w16cid:durableId="566769647" w:numId="95">
    <w:abstractNumId w:val="0"/>
  </w:num>
  <w:num w16cid:durableId="8920006" w:numId="96">
    <w:abstractNumId w:val="1"/>
  </w:num>
  <w:num w16cid:durableId="2124304726" w:numId="97">
    <w:abstractNumId w:val="2"/>
  </w:num>
  <w:num w16cid:durableId="102769807" w:numId="98">
    <w:abstractNumId w:val="3"/>
  </w:num>
  <w:num w16cid:durableId="1788113847" w:numId="99">
    <w:abstractNumId w:val="8"/>
  </w:num>
  <w:num w16cid:durableId="1212499446" w:numId="100">
    <w:abstractNumId w:val="4"/>
  </w:num>
  <w:num w16cid:durableId="1922790032" w:numId="101">
    <w:abstractNumId w:val="5"/>
  </w:num>
  <w:num w16cid:durableId="2023893638" w:numId="102">
    <w:abstractNumId w:val="6"/>
  </w:num>
  <w:num w16cid:durableId="734741207" w:numId="103">
    <w:abstractNumId w:val="7"/>
  </w:num>
  <w:num w16cid:durableId="498623779" w:numId="104">
    <w:abstractNumId w:val="9"/>
  </w:num>
  <w:num w16cid:durableId="1326320283" w:numId="105">
    <w:abstractNumId w:val="0"/>
  </w:num>
  <w:num w16cid:durableId="1883663889" w:numId="106">
    <w:abstractNumId w:val="1"/>
  </w:num>
  <w:num w16cid:durableId="1539783729" w:numId="107">
    <w:abstractNumId w:val="2"/>
  </w:num>
  <w:num w16cid:durableId="2067600177" w:numId="108">
    <w:abstractNumId w:val="3"/>
  </w:num>
  <w:num w16cid:durableId="1102721802" w:numId="109">
    <w:abstractNumId w:val="8"/>
  </w:num>
  <w:num w16cid:durableId="338119901" w:numId="110">
    <w:abstractNumId w:val="4"/>
  </w:num>
  <w:num w16cid:durableId="1515027146" w:numId="111">
    <w:abstractNumId w:val="5"/>
  </w:num>
  <w:num w16cid:durableId="1813326318" w:numId="112">
    <w:abstractNumId w:val="6"/>
  </w:num>
  <w:num w16cid:durableId="582757600" w:numId="113">
    <w:abstractNumId w:val="7"/>
  </w:num>
  <w:num w16cid:durableId="215632514" w:numId="114">
    <w:abstractNumId w:val="9"/>
  </w:num>
  <w:num w16cid:durableId="2067145607" w:numId="115">
    <w:abstractNumId w:val="0"/>
  </w:num>
  <w:num w16cid:durableId="1697122067" w:numId="116">
    <w:abstractNumId w:val="1"/>
  </w:num>
  <w:num w16cid:durableId="905607297" w:numId="117">
    <w:abstractNumId w:val="2"/>
  </w:num>
  <w:num w16cid:durableId="1201547881" w:numId="118">
    <w:abstractNumId w:val="3"/>
  </w:num>
  <w:num w16cid:durableId="979111638" w:numId="119">
    <w:abstractNumId w:val="8"/>
  </w:num>
  <w:num w16cid:durableId="850752515" w:numId="120">
    <w:abstractNumId w:val="4"/>
  </w:num>
  <w:num w16cid:durableId="53166301" w:numId="121">
    <w:abstractNumId w:val="5"/>
  </w:num>
  <w:num w16cid:durableId="568149933" w:numId="122">
    <w:abstractNumId w:val="6"/>
  </w:num>
  <w:num w16cid:durableId="692151827" w:numId="123">
    <w:abstractNumId w:val="7"/>
  </w:num>
  <w:num w16cid:durableId="703941161" w:numId="124">
    <w:abstractNumId w:val="9"/>
  </w:num>
  <w:num w16cid:durableId="1457529057" w:numId="125">
    <w:abstractNumId w:val="0"/>
  </w:num>
  <w:num w16cid:durableId="1442602459" w:numId="126">
    <w:abstractNumId w:val="1"/>
  </w:num>
  <w:num w16cid:durableId="940139857" w:numId="127">
    <w:abstractNumId w:val="2"/>
  </w:num>
  <w:num w16cid:durableId="1264727028" w:numId="128">
    <w:abstractNumId w:val="3"/>
  </w:num>
  <w:num w16cid:durableId="1359811554" w:numId="129">
    <w:abstractNumId w:val="8"/>
  </w:num>
  <w:num w16cid:durableId="1418331359" w:numId="130">
    <w:abstractNumId w:val="4"/>
  </w:num>
  <w:num w16cid:durableId="89854852" w:numId="131">
    <w:abstractNumId w:val="5"/>
  </w:num>
  <w:num w16cid:durableId="1643078829" w:numId="132">
    <w:abstractNumId w:val="6"/>
  </w:num>
  <w:num w16cid:durableId="225989846" w:numId="133">
    <w:abstractNumId w:val="7"/>
  </w:num>
  <w:num w16cid:durableId="1455980229" w:numId="134">
    <w:abstractNumId w:val="9"/>
  </w: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20"/>
  <w:embedSystemFonts/>
  <w:proofState w:grammar="clean" w:spelling="clean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eastAsia="zh-CN" w:val="en-US"/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cstheme="minorBidi" w:eastAsiaTheme="minorHAnsi" w:hAnsiTheme="minorHAnsi"/>
        <w:sz w:val="22"/>
        <w:szCs w:val="22"/>
        <w:lang w:bidi="ar-SA" w:eastAsia="en-US" w:val="en-US"/>
      </w:rPr>
    </w:rPrDefault>
    <w:pPrDefault>
      <w:pPr>
        <w:spacing w:after="240" w:before="240" w:line="264" w:lineRule="auto"/>
      </w:pPr>
    </w:pPrDefault>
  </w:docDefaults>
  <w:latentStyles w:count="376" w:defLockedState="0" w:defQFormat="0" w:defSemiHidden="0" w:defUIPriority="0" w:defUnhideWhenUsed="0">
    <w:lsdException w:name="heading 5" w:semiHidden="1" w:unhideWhenUsed="1"/>
    <w:lsdException w:name="footnote text" w:semiHidden="1" w:unhideWhenUsed="1"/>
    <w:lsdException w:name="caption" w:semiHidden="1" w:unhideWhenUsed="1"/>
    <w:lsdException w:name="footnote reference" w:semiHidden="1" w:unhideWhenUsed="1"/>
    <w:lsdException w:name="Default Paragraph Font" w:semiHidden="1" w:unhideWhenUsed="1"/>
    <w:lsdException w:name="Body Text" w:semiHidden="1" w:unhideWhenUsed="1"/>
    <w:lsdException w:name="Date" w:semiHidden="1" w:unhideWhenUsed="1"/>
    <w:lsdException w:name="Block Text" w:semiHidden="1" w:unhideWhenUsed="1"/>
    <w:lsdException w:name="Hyperlink" w:semiHidden="1" w:unhideWhenUsed="1"/>
    <w:lsdException w:name="HTML Top of Form" w:semiHidden="1" w:unhideWhenUsed="1"/>
    <w:lsdException w:name="HTML Bottom of Form" w:semiHidden="1" w:unhideWhenUsed="1"/>
    <w:lsdException w:name="Normal Table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Medium Grid 1"/>
    <w:lsdException w:name="Medium Grid 2"/>
    <w:lsdException w:name="Medium Grid 3"/>
    <w:lsdException w:name="Dark List"/>
    <w:lsdException w:name="Colorful Shading"/>
    <w:lsdException w:name="Colorful List"/>
    <w:lsdException w:name="Colorful Grid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uiPriority="99"/>
    <w:lsdException w:name="Smart Hyperlink" w:uiPriority="99"/>
    <w:lsdException w:name="Hashtag" w:uiPriority="99"/>
    <w:lsdException w:name="Unresolved Mention" w:uiPriority="99"/>
    <w:lsdException w:name="Smart Link" w:uiPriority="99"/>
  </w:latentStyles>
  <w:style w:default="1" w:styleId="Normal" w:type="paragraph">
    <w:name w:val="Normal"/>
    <w:rsid w:val="002220D7"/>
    <w:rPr>
      <w:rFonts w:ascii="Bahnschrift Light" w:hAnsi="Bahnschrift Light"/>
    </w:rPr>
  </w:style>
  <w:style w:styleId="Heading1" w:type="paragraph">
    <w:name w:val="heading 1"/>
    <w:basedOn w:val="Normal"/>
    <w:next w:val="BodyText"/>
    <w:autoRedefine/>
    <w:uiPriority w:val="9"/>
    <w:rsid w:val="00AB34A4"/>
    <w:pPr>
      <w:keepNext/>
      <w:keepLines/>
      <w:numPr>
        <w:numId w:val="38"/>
      </w:numPr>
      <w:outlineLvl w:val="0"/>
    </w:pPr>
    <w:rPr>
      <w:rFonts w:ascii="Arial Rounded MT Bold" w:cstheme="majorBidi" w:eastAsiaTheme="majorEastAsia" w:hAnsi="Arial Rounded MT Bold"/>
      <w:b/>
      <w:bCs/>
      <w:caps/>
      <w:szCs w:val="32"/>
    </w:rPr>
  </w:style>
  <w:style w:styleId="Heading2" w:type="paragraph">
    <w:name w:val="heading 2"/>
    <w:basedOn w:val="Normal"/>
    <w:next w:val="BodyText"/>
    <w:autoRedefine/>
    <w:uiPriority w:val="9"/>
    <w:rsid w:val="00AB34A4"/>
    <w:pPr>
      <w:keepNext/>
      <w:keepLines/>
      <w:numPr>
        <w:ilvl w:val="1"/>
        <w:numId w:val="38"/>
      </w:numPr>
      <w:outlineLvl w:val="1"/>
    </w:pPr>
    <w:rPr>
      <w:rFonts w:ascii="Arial Rounded MT Bold" w:cstheme="majorBidi" w:eastAsiaTheme="majorEastAsia" w:hAnsi="Arial Rounded MT Bold"/>
      <w:b/>
      <w:bCs/>
      <w:szCs w:val="28"/>
    </w:rPr>
  </w:style>
  <w:style w:styleId="Heading3" w:type="paragraph">
    <w:name w:val="heading 3"/>
    <w:basedOn w:val="Normal"/>
    <w:next w:val="BodyText"/>
    <w:autoRedefine/>
    <w:uiPriority w:val="9"/>
    <w:rsid w:val="00AB34A4"/>
    <w:pPr>
      <w:keepNext/>
      <w:keepLines/>
      <w:outlineLvl w:val="2"/>
    </w:pPr>
    <w:rPr>
      <w:rFonts w:ascii="Arial Rounded MT Bold" w:cstheme="majorBidi" w:eastAsiaTheme="majorEastAsia" w:hAnsi="Arial Rounded MT Bold"/>
      <w:b/>
      <w:bCs/>
      <w:szCs w:val="24"/>
    </w:rPr>
  </w:style>
  <w:style w:styleId="Heading4" w:type="paragraph">
    <w:name w:val="heading 4"/>
    <w:basedOn w:val="Normal"/>
    <w:next w:val="BodyText"/>
    <w:autoRedefine/>
    <w:uiPriority w:val="9"/>
    <w:rsid w:val="00A30828"/>
    <w:pPr>
      <w:keepNext/>
      <w:keepLines/>
      <w:outlineLvl w:val="3"/>
    </w:pPr>
    <w:rPr>
      <w:rFonts w:cstheme="majorBidi" w:eastAsiaTheme="majorEastAsia"/>
      <w:bCs/>
      <w:szCs w:val="24"/>
      <w:u w:val="single"/>
    </w:rPr>
  </w:style>
  <w:style w:styleId="Heading5" w:type="paragraph">
    <w:name w:val="heading 5"/>
    <w:basedOn w:val="Normal"/>
    <w:next w:val="BodyText"/>
    <w:autoRedefine/>
    <w:uiPriority w:val="9"/>
    <w:rsid w:val="00323618"/>
    <w:pPr>
      <w:keepNext/>
      <w:keepLines/>
      <w:numPr>
        <w:ilvl w:val="4"/>
        <w:numId w:val="38"/>
      </w:numPr>
      <w:outlineLvl w:val="4"/>
    </w:pPr>
    <w:rPr>
      <w:rFonts w:cstheme="majorBidi" w:eastAsiaTheme="majorEastAsia"/>
      <w:i/>
      <w:iCs/>
      <w:szCs w:val="24"/>
    </w:rPr>
  </w:style>
  <w:style w:styleId="Heading6" w:type="paragraph">
    <w:name w:val="heading 6"/>
    <w:basedOn w:val="Normal"/>
    <w:next w:val="BodyText"/>
    <w:autoRedefine/>
    <w:uiPriority w:val="9"/>
    <w:rsid w:val="007E58E8"/>
    <w:pPr>
      <w:keepNext/>
      <w:keepLines/>
      <w:numPr>
        <w:ilvl w:val="5"/>
        <w:numId w:val="38"/>
      </w:numPr>
      <w:outlineLvl w:val="5"/>
    </w:pPr>
    <w:rPr>
      <w:rFonts w:cstheme="majorBidi" w:eastAsiaTheme="majorEastAsia"/>
      <w:szCs w:val="24"/>
    </w:rPr>
  </w:style>
  <w:style w:styleId="Heading7" w:type="paragraph">
    <w:name w:val="heading 7"/>
    <w:basedOn w:val="Normal"/>
    <w:next w:val="BodyText"/>
    <w:autoRedefine/>
    <w:uiPriority w:val="9"/>
    <w:rsid w:val="007E58E8"/>
    <w:pPr>
      <w:keepNext/>
      <w:keepLines/>
      <w:numPr>
        <w:ilvl w:val="6"/>
        <w:numId w:val="38"/>
      </w:numPr>
      <w:outlineLvl w:val="6"/>
    </w:pPr>
    <w:rPr>
      <w:rFonts w:cstheme="majorBidi" w:eastAsiaTheme="majorEastAsia"/>
      <w:szCs w:val="24"/>
    </w:rPr>
  </w:style>
  <w:style w:styleId="Heading8" w:type="paragraph">
    <w:name w:val="heading 8"/>
    <w:basedOn w:val="Normal"/>
    <w:next w:val="BodyText"/>
    <w:autoRedefine/>
    <w:uiPriority w:val="9"/>
    <w:rsid w:val="007E58E8"/>
    <w:pPr>
      <w:keepNext/>
      <w:keepLines/>
      <w:numPr>
        <w:ilvl w:val="7"/>
        <w:numId w:val="38"/>
      </w:numPr>
      <w:outlineLvl w:val="7"/>
    </w:pPr>
    <w:rPr>
      <w:rFonts w:cstheme="majorBidi" w:eastAsiaTheme="majorEastAsia"/>
      <w:szCs w:val="24"/>
    </w:rPr>
  </w:style>
  <w:style w:styleId="Heading9" w:type="paragraph">
    <w:name w:val="heading 9"/>
    <w:basedOn w:val="Normal"/>
    <w:next w:val="BodyText"/>
    <w:autoRedefine/>
    <w:uiPriority w:val="9"/>
    <w:rsid w:val="00363C70"/>
    <w:pPr>
      <w:keepNext/>
      <w:keepLines/>
      <w:numPr>
        <w:ilvl w:val="8"/>
        <w:numId w:val="38"/>
      </w:numPr>
      <w:outlineLvl w:val="8"/>
    </w:pPr>
    <w:rPr>
      <w:rFonts w:cstheme="majorBidi" w:eastAsiaTheme="majorEastAsia"/>
      <w:szCs w:val="24"/>
    </w:rPr>
  </w:style>
  <w:style w:default="1" w:styleId="DefaultParagraphFont" w:type="character">
    <w:name w:val="Default Paragraph Font"/>
    <w:uiPriority w:val="1"/>
    <w:semiHidden/>
    <w:unhideWhenUsed/>
  </w:style>
  <w:style w:default="1" w:styleId="Table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NoList" w:type="numbering">
    <w:name w:val="No List"/>
    <w:uiPriority w:val="99"/>
    <w:semiHidden/>
    <w:unhideWhenUsed/>
  </w:style>
  <w:style w:styleId="BodyText" w:type="paragraph">
    <w:name w:val="Body Text"/>
    <w:basedOn w:val="Normal"/>
    <w:link w:val="BodyTextChar"/>
    <w:autoRedefine/>
    <w:rsid w:val="005874E2"/>
  </w:style>
  <w:style w:customStyle="1" w:styleId="FirstParagraph" w:type="paragraph">
    <w:name w:val="First Paragraph"/>
    <w:basedOn w:val="BodyText"/>
    <w:next w:val="BodyText"/>
  </w:style>
  <w:style w:customStyle="1" w:styleId="Compact" w:type="paragraph">
    <w:name w:val="Compact"/>
    <w:basedOn w:val="BodyText"/>
    <w:autoRedefine/>
    <w:pPr>
      <w:spacing w:after="36" w:before="36"/>
    </w:pPr>
  </w:style>
  <w:style w:styleId="Title" w:type="paragraph">
    <w:name w:val="Title"/>
    <w:basedOn w:val="Normal"/>
    <w:next w:val="BodyText"/>
    <w:autoRedefine/>
    <w:rsid w:val="00AB34A4"/>
    <w:pPr>
      <w:keepNext/>
      <w:keepLines/>
      <w:jc w:val="center"/>
    </w:pPr>
    <w:rPr>
      <w:rFonts w:ascii="Arial Rounded MT Bold" w:cstheme="majorBidi" w:eastAsiaTheme="majorEastAsia" w:hAnsi="Arial Rounded MT Bold"/>
      <w:b/>
      <w:bCs/>
      <w:caps/>
      <w:szCs w:val="36"/>
    </w:rPr>
  </w:style>
  <w:style w:styleId="Subtitle" w:type="paragraph">
    <w:name w:val="Subtitle"/>
    <w:basedOn w:val="Title"/>
    <w:next w:val="BodyText"/>
    <w:autoRedefine/>
    <w:rsid w:val="00486AA6"/>
    <w:rPr>
      <w:szCs w:val="30"/>
    </w:rPr>
  </w:style>
  <w:style w:customStyle="1" w:styleId="Author" w:type="paragraph">
    <w:name w:val="Author"/>
    <w:basedOn w:val="Normal"/>
    <w:next w:val="BodyText"/>
    <w:autoRedefine/>
    <w:pPr>
      <w:keepNext/>
      <w:keepLines/>
      <w:jc w:val="center"/>
    </w:pPr>
  </w:style>
  <w:style w:styleId="Date" w:type="paragraph">
    <w:name w:val="Date"/>
    <w:basedOn w:val="Normal"/>
    <w:next w:val="BodyText"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autoRedefine/>
    <w:rsid w:val="000D0DB1"/>
    <w:pPr>
      <w:keepNext/>
      <w:keepLines/>
    </w:pPr>
    <w:rPr>
      <w:szCs w:val="20"/>
    </w:rPr>
  </w:style>
  <w:style w:styleId="Bibliography" w:type="paragraph">
    <w:name w:val="Bibliography"/>
    <w:basedOn w:val="Normal"/>
  </w:style>
  <w:style w:styleId="BlockText" w:type="paragraph">
    <w:name w:val="Block Text"/>
    <w:basedOn w:val="BodyText"/>
    <w:next w:val="BodyText"/>
    <w:uiPriority w:val="9"/>
    <w:rsid w:val="002E757C"/>
    <w:pPr>
      <w:ind w:left="360" w:right="360"/>
    </w:pPr>
  </w:style>
  <w:style w:styleId="FootnoteText" w:type="paragraph">
    <w:name w:val="footnote text"/>
    <w:basedOn w:val="Normal"/>
    <w:autoRedefine/>
    <w:uiPriority w:val="9"/>
  </w:style>
  <w:style w:customStyle="1" w:styleId="Table" w:type="table">
    <w:name w:val="Table"/>
    <w:semiHidden/>
    <w:unhideWhenUsed/>
    <w:qFormat/>
    <w:rsid w:val="00AA5265"/>
    <w:rPr>
      <w:rFonts w:ascii="Arial" w:hAnsi="Arial"/>
      <w:sz w:val="20"/>
      <w:szCs w:val="20"/>
      <w:lang w:eastAsia="zh-CN"/>
    </w:rPr>
    <w:tblPr>
      <w:tblInd w:type="dxa" w:w="0"/>
      <w:tblBorders>
        <w:top w:color="auto" w:space="0" w:sz="4" w:val="single"/>
        <w:left w:color="auto" w:space="0" w:sz="4" w:val="single"/>
        <w:bottom w:color="auto" w:space="0" w:sz="4" w:val="single"/>
        <w:right w:color="auto" w:space="0" w:sz="4" w:val="single"/>
        <w:insideH w:color="auto" w:space="0" w:sz="4" w:val="single"/>
        <w:insideV w:color="auto" w:space="0" w:sz="4" w:val="single"/>
      </w:tblBorders>
      <w:tblCellMar>
        <w:top w:type="dxa" w:w="0"/>
        <w:left w:type="dxa" w:w="108"/>
        <w:bottom w:type="dxa" w:w="0"/>
        <w:right w:type="dxa" w:w="108"/>
      </w:tblCellMar>
    </w:tblPr>
    <w:tcPr>
      <w:vAlign w:val="center"/>
    </w:tcPr>
    <w:tblStylePr w:type="firstRow">
      <w:rPr>
        <w:b/>
      </w:rPr>
    </w:tblStylePr>
    <w:tblStylePr w:type="firstCol">
      <w:rPr>
        <w:rFonts w:ascii="Arial" w:hAnsi="Arial"/>
        <w:b w:val="0"/>
        <w:i w:val="0"/>
        <w:color w:themeColor="background1" w:val="FFFFFF"/>
        <w:sz w:val="20"/>
      </w:rPr>
      <w:tblPr/>
      <w:tcPr>
        <w:shd w:color="auto" w:fill="000000" w:themeFill="text1" w:val="clear"/>
      </w:tcPr>
    </w:tblStylePr>
  </w:style>
  <w:style w:customStyle="1" w:styleId="DefinitionTerm" w:type="paragraph">
    <w:name w:val="Definition Term"/>
    <w:basedOn w:val="Normal"/>
    <w:next w:val="Definition"/>
    <w:autoRedefine/>
    <w:rsid w:val="00443643"/>
    <w:rPr>
      <w:b/>
    </w:rPr>
  </w:style>
  <w:style w:customStyle="1" w:styleId="Definition" w:type="paragraph">
    <w:name w:val="Definition"/>
    <w:basedOn w:val="Normal"/>
    <w:autoRedefine/>
    <w:rsid w:val="008C6903"/>
  </w:style>
  <w:style w:styleId="Caption" w:type="paragraph">
    <w:name w:val="caption"/>
    <w:basedOn w:val="Normal"/>
    <w:link w:val="Caption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autoRedefine/>
    <w:rsid w:val="00A103BA"/>
    <w:pPr>
      <w:keepNext/>
    </w:pPr>
  </w:style>
  <w:style w:customStyle="1" w:styleId="ImageCaption" w:type="paragraph">
    <w:name w:val="Image Caption"/>
    <w:basedOn w:val="Caption"/>
    <w:autoRedefine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CaptionChar" w:type="character">
    <w:name w:val="Caption Char"/>
    <w:basedOn w:val="DefaultParagraphFont"/>
    <w:link w:val="Caption"/>
    <w:rsid w:val="006E43F9"/>
    <w:rPr>
      <w:i/>
    </w:rPr>
  </w:style>
  <w:style w:customStyle="1" w:styleId="VerbatimChar" w:type="character">
    <w:name w:val="Verbatim Char"/>
    <w:basedOn w:val="CaptionChar"/>
    <w:rsid w:val="00B97DB2"/>
    <w:rPr>
      <w:rFonts w:ascii="Courier New" w:hAnsi="Courier New"/>
      <w:i w:val="0"/>
      <w:sz w:val="22"/>
    </w:rPr>
  </w:style>
  <w:style w:styleId="FootnoteReference" w:type="character">
    <w:name w:val="footnote reference"/>
    <w:basedOn w:val="CaptionChar"/>
    <w:rPr>
      <w:i/>
      <w:vertAlign w:val="superscript"/>
    </w:rPr>
  </w:style>
  <w:style w:styleId="Hyperlink" w:type="character">
    <w:name w:val="Hyperlink"/>
    <w:basedOn w:val="CaptionChar"/>
    <w:rsid w:val="00B97DB2"/>
    <w:rPr>
      <w:rFonts w:ascii="Arial" w:hAnsi="Arial"/>
      <w:i w:val="0"/>
      <w:color w:val="0000FF"/>
      <w:sz w:val="22"/>
      <w:u w:val="single"/>
    </w:rPr>
  </w:style>
  <w:style w:styleId="TOCHeading" w:type="paragraph">
    <w:name w:val="TOC Heading"/>
    <w:basedOn w:val="Heading1"/>
    <w:next w:val="BodyText"/>
    <w:uiPriority w:val="39"/>
    <w:pPr>
      <w:spacing w:line="259" w:lineRule="auto"/>
      <w:outlineLvl w:val="9"/>
    </w:pPr>
    <w:rPr>
      <w:rFonts w:asciiTheme="majorHAnsi" w:hAnsiTheme="majorHAnsi"/>
      <w:b w:val="0"/>
      <w:bCs w:val="0"/>
      <w:color w:themeColor="accent1" w:themeShade="BF" w:val="365F91"/>
    </w:rPr>
  </w:style>
  <w:style w:styleId="Header" w:type="paragraph">
    <w:name w:val="header"/>
    <w:basedOn w:val="Normal"/>
    <w:link w:val="Head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BodyTextChar" w:type="character">
    <w:name w:val="Body Text Char"/>
    <w:basedOn w:val="DefaultParagraphFont"/>
    <w:link w:val="BodyText"/>
    <w:rsid w:val="005874E2"/>
    <w:rPr>
      <w:rFonts w:ascii="Arial" w:hAnsi="Arial"/>
    </w:rPr>
  </w:style>
  <w:style w:customStyle="1" w:styleId="HeaderChar" w:type="character">
    <w:name w:val="Header Char"/>
    <w:basedOn w:val="DefaultParagraphFont"/>
    <w:link w:val="Header"/>
    <w:rsid w:val="008C6903"/>
    <w:rPr>
      <w:rFonts w:ascii="Arial" w:hAnsi="Arial"/>
    </w:rPr>
  </w:style>
  <w:style w:styleId="Footer" w:type="paragraph">
    <w:name w:val="footer"/>
    <w:basedOn w:val="Normal"/>
    <w:link w:val="FooterChar"/>
    <w:rsid w:val="008C6903"/>
    <w:pPr>
      <w:tabs>
        <w:tab w:pos="4680" w:val="center"/>
        <w:tab w:pos="9360" w:val="right"/>
      </w:tabs>
      <w:spacing w:after="0" w:before="0" w:line="240" w:lineRule="auto"/>
    </w:pPr>
  </w:style>
  <w:style w:customStyle="1" w:styleId="FooterChar" w:type="character">
    <w:name w:val="Footer Char"/>
    <w:basedOn w:val="DefaultParagraphFont"/>
    <w:link w:val="Footer"/>
    <w:rsid w:val="008C6903"/>
    <w:rPr>
      <w:rFonts w:ascii="Arial" w:hAnsi="Arial"/>
    </w:rPr>
  </w:style>
  <w:style w:customStyle="1" w:styleId="CurrentList1" w:type="numbering">
    <w:name w:val="Current List1"/>
    <w:uiPriority w:val="99"/>
    <w:rsid w:val="00E977AE"/>
    <w:pPr>
      <w:numPr>
        <w:numId w:val="35"/>
      </w:numPr>
    </w:pPr>
  </w:style>
  <w:style w:customStyle="1" w:styleId="CurrentList2" w:type="numbering">
    <w:name w:val="Current List2"/>
    <w:uiPriority w:val="99"/>
    <w:rsid w:val="0004751F"/>
    <w:pPr>
      <w:numPr>
        <w:numId w:val="36"/>
      </w:numPr>
    </w:pPr>
  </w:style>
  <w:style w:styleId="111111" w:type="numbering">
    <w:name w:val="Outline List 2"/>
    <w:basedOn w:val="NoList"/>
    <w:semiHidden/>
    <w:unhideWhenUsed/>
    <w:rsid w:val="0004751F"/>
    <w:pPr>
      <w:numPr>
        <w:numId w:val="37"/>
      </w:numPr>
    </w:pPr>
  </w:style>
  <w:style w:customStyle="1" w:styleId="CurrentList3" w:type="numbering">
    <w:name w:val="Current List3"/>
    <w:uiPriority w:val="99"/>
    <w:rsid w:val="0004751F"/>
    <w:pPr>
      <w:numPr>
        <w:numId w:val="39"/>
      </w:numPr>
    </w:pPr>
  </w:style>
  <w:style w:styleId="1ai" w:type="numbering">
    <w:name w:val="Outline List 1"/>
    <w:basedOn w:val="NoList"/>
    <w:semiHidden/>
    <w:unhideWhenUsed/>
    <w:rsid w:val="0004751F"/>
    <w:pPr>
      <w:numPr>
        <w:numId w:val="40"/>
      </w:numPr>
    </w:pPr>
  </w:style>
  <w:style w:customStyle="1" w:styleId="CurrentList4" w:type="numbering">
    <w:name w:val="Current List4"/>
    <w:uiPriority w:val="99"/>
    <w:rsid w:val="00A30828"/>
    <w:pPr>
      <w:numPr>
        <w:numId w:val="42"/>
      </w:numPr>
    </w:pPr>
  </w:style>
  <w:style w:customStyle="1" w:styleId="CurrentList5" w:type="numbering">
    <w:name w:val="Current List5"/>
    <w:uiPriority w:val="99"/>
    <w:rsid w:val="00A30828"/>
    <w:pPr>
      <w:numPr>
        <w:numId w:val="43"/>
      </w:numPr>
    </w:pPr>
  </w:style>
  <w:style w:customStyle="1" w:styleId="CurrentList6" w:type="numbering">
    <w:name w:val="Current List6"/>
    <w:uiPriority w:val="99"/>
    <w:rsid w:val="00A30828"/>
    <w:pPr>
      <w:numPr>
        <w:numId w:val="44"/>
      </w:numPr>
    </w:p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header3.xml" Type="http://schemas.openxmlformats.org/officeDocument/2006/relationships/header" /><Relationship Id="rId11" Target="header2.xml" Type="http://schemas.openxmlformats.org/officeDocument/2006/relationships/header" /><Relationship Id="rId12" Target="footer3.xml" Type="http://schemas.openxmlformats.org/officeDocument/2006/relationships/footer" /><Relationship Id="rId13" Target="footer2.xml" Type="http://schemas.openxmlformats.org/officeDocument/2006/relationships/footer" /><Relationship Id="rId14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3</Pages>
  <Words>119</Words>
  <Characters>680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Title</vt:lpstr>
    </vt:vector>
  </TitlesOfParts>
  <Company/>
  <LinksUpToDate>false</LinksUpToDate>
  <CharactersWithSpaces>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2023-10-17T01:59:40Z</dcterms:created>
  <dcterms:modified xsi:type="dcterms:W3CDTF">2023-10-17T01:59:40Z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